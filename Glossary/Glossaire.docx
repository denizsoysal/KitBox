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930" w:rsidRDefault="001C21E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Glossary</w:t>
      </w:r>
    </w:p>
    <w:p w:rsidR="009E7930" w:rsidRDefault="009E7930">
      <w:pPr>
        <w:rPr>
          <w:b/>
          <w:sz w:val="36"/>
          <w:szCs w:val="36"/>
          <w:u w:val="single"/>
        </w:rPr>
      </w:pPr>
    </w:p>
    <w:p w:rsidR="009E7930" w:rsidRDefault="001C21E8">
      <w:pPr>
        <w:rPr>
          <w:sz w:val="24"/>
          <w:szCs w:val="24"/>
        </w:rPr>
      </w:pPr>
      <w:r>
        <w:rPr>
          <w:sz w:val="24"/>
          <w:szCs w:val="24"/>
        </w:rPr>
        <w:t>Steel corner: an angle iron attached to an I beam to provide support for the ends of joists. This is the shelf structure.</w:t>
      </w:r>
    </w:p>
    <w:p w:rsidR="009E7930" w:rsidRDefault="001C21E8">
      <w:pPr>
        <w:rPr>
          <w:sz w:val="24"/>
          <w:szCs w:val="24"/>
        </w:rPr>
      </w:pPr>
      <w:r>
        <w:rPr>
          <w:sz w:val="24"/>
          <w:szCs w:val="24"/>
        </w:rPr>
        <w:t>Box</w:t>
      </w:r>
      <w:r>
        <w:rPr>
          <w:sz w:val="24"/>
          <w:szCs w:val="24"/>
        </w:rPr>
        <w:t xml:space="preserve">: a container, case, or receptacle, usually </w:t>
      </w:r>
      <w:r>
        <w:rPr>
          <w:sz w:val="24"/>
          <w:szCs w:val="24"/>
        </w:rPr>
        <w:t>rectangular, of wood, metal, cardboard, etc., and often with a lid or removable cover.</w:t>
      </w:r>
    </w:p>
    <w:p w:rsidR="009E7930" w:rsidRDefault="001C21E8">
      <w:pPr>
        <w:rPr>
          <w:sz w:val="24"/>
          <w:szCs w:val="24"/>
        </w:rPr>
      </w:pPr>
      <w:r>
        <w:rPr>
          <w:sz w:val="24"/>
          <w:szCs w:val="24"/>
        </w:rPr>
        <w:t>Caps: part of the door that is from a box</w:t>
      </w:r>
      <w:r>
        <w:rPr>
          <w:sz w:val="24"/>
          <w:szCs w:val="24"/>
        </w:rPr>
        <w:t xml:space="preserve"> and used to open it. </w:t>
      </w:r>
    </w:p>
    <w:p w:rsidR="009E7930" w:rsidRDefault="001C21E8">
      <w:pPr>
        <w:rPr>
          <w:sz w:val="24"/>
          <w:szCs w:val="24"/>
        </w:rPr>
      </w:pPr>
      <w:r>
        <w:rPr>
          <w:sz w:val="24"/>
          <w:szCs w:val="24"/>
        </w:rPr>
        <w:t>Cleat: pieces on which panels are deposed.</w:t>
      </w:r>
    </w:p>
    <w:p w:rsidR="009E7930" w:rsidRDefault="001C2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CrossBar</w:t>
      </w:r>
      <w:proofErr w:type="spellEnd"/>
      <w:r>
        <w:rPr>
          <w:sz w:val="24"/>
          <w:szCs w:val="24"/>
        </w:rPr>
        <w:t>: along thin piece of wood that is used to connect an</w:t>
      </w:r>
      <w:r>
        <w:rPr>
          <w:sz w:val="24"/>
          <w:szCs w:val="24"/>
        </w:rPr>
        <w:t>d support other boxes.</w:t>
      </w:r>
    </w:p>
    <w:p w:rsidR="009E7930" w:rsidRDefault="001C21E8">
      <w:pPr>
        <w:rPr>
          <w:sz w:val="24"/>
          <w:szCs w:val="24"/>
        </w:rPr>
      </w:pPr>
      <w:r>
        <w:rPr>
          <w:sz w:val="24"/>
          <w:szCs w:val="24"/>
        </w:rPr>
        <w:t>Panels: a flat piece of wood, glass, or other material that forms part of something such as a door or wall.</w:t>
      </w:r>
    </w:p>
    <w:p w:rsidR="009E7930" w:rsidRDefault="001C21E8">
      <w:pPr>
        <w:rPr>
          <w:sz w:val="24"/>
          <w:szCs w:val="24"/>
        </w:rPr>
      </w:pPr>
      <w:r>
        <w:rPr>
          <w:sz w:val="24"/>
          <w:szCs w:val="24"/>
        </w:rPr>
        <w:t>Cabinet: the entire box</w:t>
      </w:r>
      <w:bookmarkStart w:id="0" w:name="_GoBack"/>
      <w:bookmarkEnd w:id="0"/>
      <w:r>
        <w:rPr>
          <w:sz w:val="24"/>
          <w:szCs w:val="24"/>
        </w:rPr>
        <w:t xml:space="preserve"> assembly.</w:t>
      </w:r>
    </w:p>
    <w:p w:rsidR="009E7930" w:rsidRDefault="009E7930">
      <w:pPr>
        <w:rPr>
          <w:sz w:val="24"/>
          <w:szCs w:val="24"/>
        </w:rPr>
      </w:pPr>
    </w:p>
    <w:p w:rsidR="009E7930" w:rsidRDefault="009E7930">
      <w:pPr>
        <w:rPr>
          <w:sz w:val="24"/>
          <w:szCs w:val="24"/>
        </w:rPr>
      </w:pPr>
    </w:p>
    <w:p w:rsidR="009E7930" w:rsidRDefault="009E7930">
      <w:pPr>
        <w:rPr>
          <w:sz w:val="24"/>
          <w:szCs w:val="24"/>
        </w:rPr>
      </w:pPr>
    </w:p>
    <w:sectPr w:rsidR="009E79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1E8" w:rsidRDefault="001C21E8">
      <w:pPr>
        <w:spacing w:after="0" w:line="240" w:lineRule="auto"/>
      </w:pPr>
      <w:r>
        <w:separator/>
      </w:r>
    </w:p>
  </w:endnote>
  <w:endnote w:type="continuationSeparator" w:id="0">
    <w:p w:rsidR="001C21E8" w:rsidRDefault="001C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1E8" w:rsidRDefault="001C21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C21E8" w:rsidRDefault="001C2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E7930"/>
    <w:rsid w:val="001C21E8"/>
    <w:rsid w:val="009639C9"/>
    <w:rsid w:val="009E7930"/>
    <w:rsid w:val="00D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473C"/>
  <w15:docId w15:val="{3DAD4E7C-75EE-4162-BC27-620F6AD3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ARGYRAKIS</dc:creator>
  <dc:description/>
  <cp:lastModifiedBy>Yannis ARGYRAKIS</cp:lastModifiedBy>
  <cp:revision>2</cp:revision>
  <dcterms:created xsi:type="dcterms:W3CDTF">2019-06-16T15:00:00Z</dcterms:created>
  <dcterms:modified xsi:type="dcterms:W3CDTF">2019-06-16T15:00:00Z</dcterms:modified>
</cp:coreProperties>
</file>